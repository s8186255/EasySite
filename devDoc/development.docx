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系统概述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本次设计为简版的cms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Admin用户：系统管理员；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支持各类角色维护各类信息；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前台：首页，列表页，详细页；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后台：admin，各个角色；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角色的差别在于两点：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维护信息的类型的不同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功能模块的不同；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控制器设计:登录管理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 sessions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修改密码 password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 registration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解锁 unlocks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 confirmation</w:t>
      </w:r>
    </w:p>
    <w:p>
      <w:pPr>
        <w:rPr>
          <w:rFonts w:hint="eastAsia"/>
          <w:lang w:val="en-US" w:eastAsia="zh-CN"/>
        </w:rPr>
      </w:pP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控制器设计:Admin后台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增加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增加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信息类型管理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增加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</w:t>
      </w:r>
    </w:p>
    <w:p>
      <w:pPr>
        <w:rPr>
          <w:rFonts w:hint="eastAsia"/>
          <w:lang w:val="en-US" w:eastAsia="zh-CN"/>
        </w:rPr>
      </w:pP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控制器设计之角色后台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增加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统计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控制器设计之Guest页面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详细页</w:t>
      </w:r>
    </w:p>
    <w:p>
      <w:pPr>
        <w:rPr>
          <w:rFonts w:hint="eastAsia"/>
          <w:lang w:val="en-US" w:eastAsia="zh-CN"/>
        </w:rPr>
      </w:pP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模型设计 </w:t>
      </w: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服务设计</w:t>
      </w:r>
    </w:p>
    <w:p>
      <w:pPr>
        <w:pStyle w:val="2"/>
        <w:numPr>
          <w:ilvl w:val="0"/>
          <w:numId w:val="0"/>
        </w:numPr>
        <w:tabs>
          <w:tab w:val="clear" w:pos="432"/>
        </w:tabs>
        <w:ind w:leftChars="0"/>
        <w:rPr>
          <w:rFonts w:hint="eastAsia"/>
          <w:lang w:val="en-US" w:eastAsia="zh-CN"/>
        </w:rPr>
      </w:pPr>
      <w:bookmarkStart w:id="0" w:name="_GoBack"/>
      <w:bookmarkEnd w:id="0"/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2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EasySite开发文档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9635270">
    <w:nsid w:val="553680C6"/>
    <w:multiLevelType w:val="singleLevel"/>
    <w:tmpl w:val="553680C6"/>
    <w:lvl w:ilvl="0" w:tentative="1">
      <w:start w:val="1"/>
      <w:numFmt w:val="decimal"/>
      <w:suff w:val="nothing"/>
      <w:lvlText w:val="%1、"/>
      <w:lvlJc w:val="left"/>
    </w:lvl>
  </w:abstractNum>
  <w:abstractNum w:abstractNumId="1429635402">
    <w:nsid w:val="5536814A"/>
    <w:multiLevelType w:val="multilevel"/>
    <w:tmpl w:val="5536814A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29635402"/>
  </w:num>
  <w:num w:numId="2">
    <w:abstractNumId w:val="14296352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2B6B2D57"/>
    <w:rsid w:val="05522CB6"/>
    <w:rsid w:val="270C081B"/>
    <w:rsid w:val="2B6B2D57"/>
    <w:rsid w:val="2CE30931"/>
    <w:rsid w:val="3C9B60FA"/>
    <w:rsid w:val="579E50CE"/>
    <w:rsid w:val="6D916E4E"/>
    <w:rsid w:val="6E60043B"/>
    <w:rsid w:val="729209AB"/>
    <w:rsid w:val="739E2317"/>
    <w:rsid w:val="7C6225A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next w:val="1"/>
    <w:qFormat/>
    <w:uiPriority w:val="9"/>
    <w:pPr>
      <w:keepNext/>
      <w:keepLines/>
      <w:numPr>
        <w:ilvl w:val="0"/>
        <w:numId w:val="1"/>
      </w:numPr>
      <w:tabs>
        <w:tab w:val="left" w:pos="425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="Times New Roman" w:hAnsi="Times New Roman" w:eastAsia="宋体" w:cs="Times New Roman"/>
      <w:b/>
      <w:kern w:val="44"/>
      <w:sz w:val="44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tabs>
        <w:tab w:val="left" w:pos="42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tabs>
        <w:tab w:val="left" w:pos="425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tabs>
        <w:tab w:val="left" w:pos="432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tabs>
        <w:tab w:val="left" w:pos="432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tabs>
        <w:tab w:val="left" w:pos="432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unhideWhenUsed/>
    <w:uiPriority w:val="0"/>
  </w:style>
  <w:style w:type="table" w:default="1" w:styleId="14">
    <w:name w:val="Normal Table"/>
    <w:unhideWhenUsed/>
    <w:uiPriority w:val="99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2015-04-10T16:00:00Z</dcterms:created>
  <dc:creator>Administrator</dc:creator>
  <cp:lastModifiedBy>Administrator</cp:lastModifiedBy>
  <dcterms:modified xsi:type="dcterms:W3CDTF">2015-04-21T17:15:06Z</dcterms:modified>
  <dc:title>一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